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56D" w:rsidRDefault="009A2131" w:rsidP="009A2131">
      <w:pPr>
        <w:jc w:val="center"/>
        <w:rPr>
          <w:b/>
        </w:rPr>
      </w:pPr>
      <w:r>
        <w:rPr>
          <w:b/>
        </w:rPr>
        <w:t>BOE Importer</w:t>
      </w:r>
    </w:p>
    <w:p w:rsidR="009A2131" w:rsidRDefault="009A2131" w:rsidP="009A2131">
      <w:pPr>
        <w:rPr>
          <w:b/>
        </w:rPr>
      </w:pPr>
      <w:r>
        <w:rPr>
          <w:b/>
        </w:rPr>
        <w:t>Description</w:t>
      </w:r>
    </w:p>
    <w:p w:rsidR="009A2131" w:rsidRDefault="009A2131" w:rsidP="009A2131">
      <w:r>
        <w:t>BOE stands for Board of Elections and it is voting history data for residents of New York. We have a filter that fetches data from a database based on certain criteria (</w:t>
      </w:r>
      <w:r w:rsidRPr="009A2131">
        <w:rPr>
          <w:b/>
        </w:rPr>
        <w:t xml:space="preserve">see </w:t>
      </w:r>
      <w:hyperlink r:id="rId5" w:history="1">
        <w:r w:rsidRPr="009A2131">
          <w:rPr>
            <w:rStyle w:val="Hyperlink"/>
            <w:b/>
          </w:rPr>
          <w:t>https://boe2</w:t>
        </w:r>
      </w:hyperlink>
      <w:r>
        <w:t xml:space="preserve">). When we import the data, usually I have to import it through </w:t>
      </w:r>
      <w:proofErr w:type="spellStart"/>
      <w:r>
        <w:t>PhpMyAdmin</w:t>
      </w:r>
      <w:proofErr w:type="spellEnd"/>
      <w:r>
        <w:t xml:space="preserve"> or through other means of importing </w:t>
      </w:r>
      <w:proofErr w:type="spellStart"/>
      <w:r>
        <w:t>sql</w:t>
      </w:r>
      <w:proofErr w:type="spellEnd"/>
      <w:r>
        <w:t xml:space="preserve"> files. Instead, I want to create a web interface so that way others can import data into the database without having to come to me.</w:t>
      </w:r>
    </w:p>
    <w:p w:rsidR="009A2131" w:rsidRDefault="009A2131" w:rsidP="009A2131"/>
    <w:p w:rsidR="009A2131" w:rsidRDefault="009A2131" w:rsidP="009A2131">
      <w:pPr>
        <w:rPr>
          <w:b/>
        </w:rPr>
      </w:pPr>
      <w:r>
        <w:rPr>
          <w:b/>
        </w:rPr>
        <w:t>What we have so far</w:t>
      </w:r>
    </w:p>
    <w:p w:rsidR="00AE54CC" w:rsidRDefault="009A2131" w:rsidP="009A2131">
      <w:r>
        <w:t xml:space="preserve">We already have a database structure. Each county has two tables which are labeled </w:t>
      </w:r>
      <w:proofErr w:type="spellStart"/>
      <w:r>
        <w:rPr>
          <w:i/>
        </w:rPr>
        <w:t>county</w:t>
      </w:r>
      <w:r>
        <w:t>_import</w:t>
      </w:r>
      <w:proofErr w:type="spellEnd"/>
      <w:r>
        <w:t xml:space="preserve"> and </w:t>
      </w:r>
      <w:proofErr w:type="spellStart"/>
      <w:r>
        <w:rPr>
          <w:i/>
        </w:rPr>
        <w:t>county</w:t>
      </w:r>
      <w:r>
        <w:t>_verified</w:t>
      </w:r>
      <w:proofErr w:type="spellEnd"/>
      <w:r>
        <w:t xml:space="preserve">. For example, for Ulster </w:t>
      </w:r>
      <w:proofErr w:type="gramStart"/>
      <w:r>
        <w:t>county</w:t>
      </w:r>
      <w:proofErr w:type="gramEnd"/>
      <w:r>
        <w:t xml:space="preserve">, we have </w:t>
      </w:r>
      <w:proofErr w:type="spellStart"/>
      <w:r>
        <w:t>ulster_import</w:t>
      </w:r>
      <w:proofErr w:type="spellEnd"/>
      <w:r>
        <w:t xml:space="preserve"> and </w:t>
      </w:r>
      <w:proofErr w:type="spellStart"/>
      <w:r>
        <w:t>ulster_verified</w:t>
      </w:r>
      <w:proofErr w:type="spellEnd"/>
      <w:r>
        <w:t xml:space="preserve">. </w:t>
      </w:r>
      <w:proofErr w:type="spellStart"/>
      <w:proofErr w:type="gramStart"/>
      <w:r>
        <w:t>ulster_import</w:t>
      </w:r>
      <w:proofErr w:type="spellEnd"/>
      <w:proofErr w:type="gramEnd"/>
      <w:r>
        <w:t xml:space="preserve"> contains basically all information about individual voters such as name, party affiliation, and voting history. </w:t>
      </w:r>
      <w:proofErr w:type="spellStart"/>
      <w:proofErr w:type="gramStart"/>
      <w:r>
        <w:t>ulster_verified</w:t>
      </w:r>
      <w:proofErr w:type="spellEnd"/>
      <w:proofErr w:type="gramEnd"/>
      <w:r>
        <w:t xml:space="preserve"> is for the verified addresses that we generate from another software which is used for the mailing. Again, by going to the above link, you can see how the filter works and how we use it for fetching data. I have also been developing the importer recently and will be creating a </w:t>
      </w:r>
      <w:proofErr w:type="spellStart"/>
      <w:r>
        <w:t>github</w:t>
      </w:r>
      <w:proofErr w:type="spellEnd"/>
      <w:r>
        <w:t xml:space="preserve"> repository under my name for you to base your work off of. </w:t>
      </w:r>
    </w:p>
    <w:p w:rsidR="00AE54CC" w:rsidRDefault="00AE54CC" w:rsidP="009A2131"/>
    <w:p w:rsidR="00AE54CC" w:rsidRDefault="00AE54CC" w:rsidP="009A2131">
      <w:r>
        <w:rPr>
          <w:b/>
        </w:rPr>
        <w:t>What you’re doing</w:t>
      </w:r>
    </w:p>
    <w:p w:rsidR="009A2131" w:rsidRPr="009A2131" w:rsidRDefault="00AE54CC" w:rsidP="009A2131">
      <w:r>
        <w:t xml:space="preserve">Based on the importer that was currently developed, you’re going to continue and finish the project. The importer takes in two .csv files, 1 for </w:t>
      </w:r>
      <w:proofErr w:type="spellStart"/>
      <w:r>
        <w:rPr>
          <w:i/>
        </w:rPr>
        <w:t>county</w:t>
      </w:r>
      <w:r>
        <w:t>_import</w:t>
      </w:r>
      <w:proofErr w:type="spellEnd"/>
      <w:r>
        <w:t xml:space="preserve"> and 1 for </w:t>
      </w:r>
      <w:proofErr w:type="spellStart"/>
      <w:r>
        <w:rPr>
          <w:i/>
        </w:rPr>
        <w:t>county</w:t>
      </w:r>
      <w:r>
        <w:t>_verified</w:t>
      </w:r>
      <w:proofErr w:type="spellEnd"/>
      <w:r>
        <w:t>, and checks that the column headers match the necessary column headers. If there are any errors, the errors should be displayed on the screen in some way to indicate to the user that these need to be fixed.</w:t>
      </w:r>
      <w:r w:rsidR="009A2131">
        <w:t xml:space="preserve"> </w:t>
      </w:r>
      <w:r>
        <w:t>Once the files have been checked, they choose a county the files should be imported to. Then, they import the files to the database. Most of these steps are already done but you’ll be adding some design and also some popups for better UI experience. You will be responsible for the actual process for importing the data into the database.</w:t>
      </w:r>
      <w:bookmarkStart w:id="0" w:name="_GoBack"/>
      <w:bookmarkEnd w:id="0"/>
    </w:p>
    <w:sectPr w:rsidR="009A2131" w:rsidRPr="009A2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131"/>
    <w:rsid w:val="009A2131"/>
    <w:rsid w:val="00AE54CC"/>
    <w:rsid w:val="00E4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1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1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oe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99A772A5.dotm</Template>
  <TotalTime>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Cornerstone Services</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Ayre</dc:creator>
  <cp:lastModifiedBy>Stephen Ayre</cp:lastModifiedBy>
  <cp:revision>2</cp:revision>
  <dcterms:created xsi:type="dcterms:W3CDTF">2018-06-26T13:45:00Z</dcterms:created>
  <dcterms:modified xsi:type="dcterms:W3CDTF">2018-06-26T13:45:00Z</dcterms:modified>
</cp:coreProperties>
</file>